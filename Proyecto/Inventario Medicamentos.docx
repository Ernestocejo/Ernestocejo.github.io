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52D" w:rsidRDefault="0087552D" w:rsidP="00A019D3">
      <w:pPr>
        <w:pStyle w:val="Sinespaciado"/>
      </w:pPr>
      <w:bookmarkStart w:id="0" w:name="_Toc329354822"/>
      <w:bookmarkStart w:id="1" w:name="_Toc329354601"/>
    </w:p>
    <w:sdt>
      <w:sdtPr>
        <w:rPr>
          <w:color w:val="595959" w:themeColor="text1" w:themeTint="A6"/>
          <w:sz w:val="24"/>
        </w:rPr>
        <w:id w:val="3174419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87552D" w:rsidRDefault="00E51BF3" w:rsidP="00A019D3">
          <w:pPr>
            <w:pStyle w:val="Sinespaci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4689656</wp:posOffset>
                </wp:positionH>
                <wp:positionV relativeFrom="paragraph">
                  <wp:posOffset>5201013</wp:posOffset>
                </wp:positionV>
                <wp:extent cx="653180" cy="522514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d_12_java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180" cy="522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595959" w:themeColor="text1" w:themeTint="A6"/>
              <w:sz w:val="24"/>
              <w:lang w:val="es-MX" w:eastAsia="es-MX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842192</wp:posOffset>
                </wp:positionH>
                <wp:positionV relativeFrom="paragraph">
                  <wp:posOffset>5090070</wp:posOffset>
                </wp:positionV>
                <wp:extent cx="1153433" cy="69659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tipo.pn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433" cy="696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align>center</wp:align>
                </wp:positionH>
                <wp:positionV relativeFrom="margin">
                  <wp:posOffset>386080</wp:posOffset>
                </wp:positionV>
                <wp:extent cx="4591050" cy="5625465"/>
                <wp:effectExtent l="266700" t="266700" r="285750" b="280035"/>
                <wp:wrapSquare wrapText="bothSides"/>
                <wp:docPr id="2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1050" cy="56254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7552D"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Cuadro de texto 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552D" w:rsidRPr="00C84D22" w:rsidRDefault="000F2393">
                                <w:pPr>
                                  <w:pStyle w:val="Informacindecontacto"/>
                                </w:pPr>
                                <w:sdt>
                                  <w:sdtPr>
                                    <w:rPr>
                                      <w:lang w:val="es-ES_tradnl"/>
                                    </w:rPr>
                                    <w:alias w:val="Nombre"/>
                                    <w:tag w:val=""/>
                                    <w:id w:val="-150920287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1315E">
                                      <w:rPr>
                                        <w:lang w:val="es-ES_tradnl"/>
                                      </w:rPr>
                                      <w:t>Ernesto Ramon Ocejo Cisneros</w:t>
                                    </w:r>
                                  </w:sdtContent>
                                </w:sdt>
                                <w:r w:rsidR="0087552D" w:rsidRPr="00C84D22">
                                  <w:t> | </w:t>
                                </w:r>
                                <w:sdt>
                                  <w:sdtPr>
                                    <w:alias w:val="Nombre de la asignatura"/>
                                    <w:tag w:val=""/>
                                    <w:id w:val="-728219936"/>
                                    <w:placeholder>
                                      <w:docPart w:val="1833FCB787604B0ABDB35443070A353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1315E">
                                      <w:t>Programación</w:t>
                                    </w:r>
                                  </w:sdtContent>
                                </w:sdt>
                                <w:r w:rsidR="0087552D" w:rsidRPr="00C84D22">
                                  <w:t> | </w:t>
                                </w:r>
                                <w:sdt>
                                  <w:sdtPr>
                                    <w:alias w:val="Fecha"/>
                                    <w:tag w:val=""/>
                                    <w:id w:val="1996066688"/>
                                    <w:placeholder>
                                      <w:docPart w:val="F6C62DDAA75D439CA0286336A05432CD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09T00:00:00Z">
                                      <w:dateFormat w:val="dd' de 'MMMM' de '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019D3">
                                      <w:t>09 de marzo de 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" o:allowoverlap="f" filled="f" stroked="f" strokeweight=".5pt">
                    <v:textbox style="mso-fit-shape-to-text:t" inset="0,,0">
                      <w:txbxContent>
                        <w:p w:rsidR="0087552D" w:rsidRPr="00C84D22" w:rsidRDefault="0079205D">
                          <w:pPr>
                            <w:pStyle w:val="Informacindecontacto"/>
                          </w:pPr>
                          <w:sdt>
                            <w:sdtPr>
                              <w:rPr>
                                <w:lang w:val="es-ES_tradnl"/>
                              </w:rPr>
                              <w:alias w:val="Nombre"/>
                              <w:tag w:val=""/>
                              <w:id w:val="-150920287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1315E">
                                <w:rPr>
                                  <w:lang w:val="es-ES_tradnl"/>
                                </w:rPr>
                                <w:t>Ernesto Ramon Ocejo Cisneros</w:t>
                              </w:r>
                            </w:sdtContent>
                          </w:sdt>
                          <w:r w:rsidR="0087552D" w:rsidRPr="00C84D22">
                            <w:t> | </w:t>
                          </w:r>
                          <w:sdt>
                            <w:sdtPr>
                              <w:alias w:val="Nombre de la asignatura"/>
                              <w:tag w:val=""/>
                              <w:id w:val="-728219936"/>
                              <w:placeholder>
                                <w:docPart w:val="1833FCB787604B0ABDB35443070A353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21315E">
                                <w:t>Programación</w:t>
                              </w:r>
                            </w:sdtContent>
                          </w:sdt>
                          <w:r w:rsidR="0087552D" w:rsidRPr="00C84D22">
                            <w:t> | </w:t>
                          </w:r>
                          <w:sdt>
                            <w:sdtPr>
                              <w:alias w:val="Fecha"/>
                              <w:tag w:val=""/>
                              <w:id w:val="1996066688"/>
                              <w:placeholder>
                                <w:docPart w:val="F6C62DDAA75D439CA0286336A05432CD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09T00:00:00Z">
                                <w:dateFormat w:val="dd' de 'MMMM' de '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019D3">
                                <w:t>09 de marzo de 2017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87552D"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7086600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Cuadro de texto 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552D" w:rsidRPr="00C84D22" w:rsidRDefault="0021315E">
                                    <w:pPr>
                                      <w:pStyle w:val="Ttulo"/>
                                    </w:pPr>
                                    <w:r>
                                      <w:t>Proyecto Java</w:t>
                                    </w:r>
                                  </w:p>
                                </w:sdtContent>
                              </w:sdt>
                              <w:p w:rsidR="0087552D" w:rsidRPr="00C84D22" w:rsidRDefault="000F2393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1315E">
                                      <w:t>inventario de una farmacia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7552D" w:rsidRPr="00C84D22" w:rsidRDefault="0021315E">
                              <w:pPr>
                                <w:pStyle w:val="Ttulo"/>
                              </w:pPr>
                              <w:r>
                                <w:t>Proyecto Java</w:t>
                              </w:r>
                            </w:p>
                          </w:sdtContent>
                        </w:sdt>
                        <w:p w:rsidR="0087552D" w:rsidRPr="00C84D22" w:rsidRDefault="0079205D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1315E">
                                <w:t>inventario de una farmacia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87552D">
            <w:br w:type="page"/>
          </w:r>
        </w:p>
      </w:sdtContent>
    </w:sdt>
    <w:bookmarkEnd w:id="0"/>
    <w:bookmarkEnd w:id="1"/>
    <w:p w:rsidR="007E2A09" w:rsidRDefault="0021315E" w:rsidP="0021315E">
      <w:pPr>
        <w:pStyle w:val="Ttulo1"/>
        <w:rPr>
          <w:rStyle w:val="Ttulo1Car"/>
        </w:rPr>
      </w:pPr>
      <w:r>
        <w:rPr>
          <w:rStyle w:val="Ttulo1Car"/>
        </w:rPr>
        <w:lastRenderedPageBreak/>
        <w:t>Problema</w:t>
      </w:r>
    </w:p>
    <w:p w:rsidR="0021315E" w:rsidRPr="00E51BF3" w:rsidRDefault="0021315E" w:rsidP="0021315E">
      <w:pPr>
        <w:rPr>
          <w:sz w:val="24"/>
        </w:rPr>
      </w:pPr>
      <w:r w:rsidRPr="00E51BF3">
        <w:rPr>
          <w:sz w:val="24"/>
        </w:rPr>
        <w:t>Existe una amplia variedad de productos de medicamentos dentro de una farmacia, esto crea un conflicto a la hora de la separación y de la colocación de dichos productos y es difícil tener controlado todos estos medicamentos, puesto que no hay un control especifico de almacenamiento de medicamentos</w:t>
      </w:r>
      <w:r w:rsidR="00A019D3" w:rsidRPr="00E51BF3">
        <w:rPr>
          <w:sz w:val="24"/>
        </w:rPr>
        <w:t xml:space="preserve">, </w:t>
      </w:r>
      <w:r w:rsidR="00A57568">
        <w:rPr>
          <w:sz w:val="24"/>
        </w:rPr>
        <w:t xml:space="preserve">esto produce </w:t>
      </w:r>
      <w:r w:rsidR="00A57568" w:rsidRPr="00E51BF3">
        <w:rPr>
          <w:sz w:val="24"/>
        </w:rPr>
        <w:t>q</w:t>
      </w:r>
      <w:r w:rsidR="00A57568">
        <w:rPr>
          <w:sz w:val="24"/>
        </w:rPr>
        <w:t>ue t</w:t>
      </w:r>
      <w:r w:rsidR="00A57568" w:rsidRPr="00E51BF3">
        <w:rPr>
          <w:sz w:val="24"/>
        </w:rPr>
        <w:t>a</w:t>
      </w:r>
      <w:r w:rsidR="00A57568">
        <w:rPr>
          <w:sz w:val="24"/>
        </w:rPr>
        <w:t>mbién existan medicamentos expirados</w:t>
      </w:r>
      <w:r w:rsidRPr="00E51BF3">
        <w:rPr>
          <w:sz w:val="24"/>
        </w:rPr>
        <w:t>.</w:t>
      </w:r>
    </w:p>
    <w:p w:rsidR="0021315E" w:rsidRDefault="0021315E" w:rsidP="0021315E">
      <w:pPr>
        <w:pStyle w:val="Ttulo1"/>
      </w:pPr>
      <w:r>
        <w:t>Solución de Software</w:t>
      </w:r>
    </w:p>
    <w:p w:rsidR="00915108" w:rsidRPr="00E51BF3" w:rsidRDefault="00915108" w:rsidP="00915108">
      <w:pPr>
        <w:rPr>
          <w:sz w:val="24"/>
        </w:rPr>
      </w:pPr>
      <w:r w:rsidRPr="00E51BF3">
        <w:rPr>
          <w:sz w:val="24"/>
        </w:rPr>
        <w:t>En este proyecto, crearemos una administración de inventario para clasifi</w:t>
      </w:r>
      <w:r w:rsidR="00A019D3" w:rsidRPr="00E51BF3">
        <w:rPr>
          <w:sz w:val="24"/>
        </w:rPr>
        <w:t>car los medicamentos, y así</w:t>
      </w:r>
      <w:r w:rsidRPr="00E51BF3">
        <w:rPr>
          <w:sz w:val="24"/>
        </w:rPr>
        <w:t xml:space="preserve"> tener un orden en los medicamentos en existencia</w:t>
      </w:r>
      <w:r w:rsidR="00A019D3" w:rsidRPr="00E51BF3">
        <w:rPr>
          <w:sz w:val="24"/>
        </w:rPr>
        <w:t xml:space="preserve"> y que ya </w:t>
      </w:r>
      <w:r w:rsidR="00A57568">
        <w:rPr>
          <w:sz w:val="24"/>
        </w:rPr>
        <w:t>no existan medicamentos expir</w:t>
      </w:r>
      <w:r w:rsidR="00463D27">
        <w:rPr>
          <w:sz w:val="24"/>
        </w:rPr>
        <w:t>a</w:t>
      </w:r>
      <w:r w:rsidR="00A57568">
        <w:rPr>
          <w:sz w:val="24"/>
        </w:rPr>
        <w:t>dos</w:t>
      </w:r>
      <w:r w:rsidRPr="00E51BF3">
        <w:rPr>
          <w:sz w:val="24"/>
        </w:rPr>
        <w:t>. Los requisitos a alcanzar serían los siguientes:</w:t>
      </w:r>
    </w:p>
    <w:p w:rsidR="00915108" w:rsidRPr="00E51BF3" w:rsidRDefault="00915108" w:rsidP="00A019D3">
      <w:pPr>
        <w:pStyle w:val="Prrafodelista"/>
        <w:numPr>
          <w:ilvl w:val="0"/>
          <w:numId w:val="7"/>
        </w:numPr>
        <w:rPr>
          <w:sz w:val="24"/>
        </w:rPr>
      </w:pPr>
      <w:r w:rsidRPr="00E51BF3">
        <w:rPr>
          <w:sz w:val="24"/>
        </w:rPr>
        <w:t xml:space="preserve">Almacenar el nombre del </w:t>
      </w:r>
      <w:r w:rsidR="001A074A" w:rsidRPr="00E51BF3">
        <w:rPr>
          <w:sz w:val="24"/>
        </w:rPr>
        <w:t>medicamento</w:t>
      </w:r>
      <w:r w:rsidRPr="00E51BF3">
        <w:rPr>
          <w:sz w:val="24"/>
        </w:rPr>
        <w:t>, la cantidad, el precio, un I</w:t>
      </w:r>
      <w:r w:rsidR="00A019D3" w:rsidRPr="00E51BF3">
        <w:rPr>
          <w:sz w:val="24"/>
        </w:rPr>
        <w:t>D numérico y fecha de expiración</w:t>
      </w:r>
      <w:r w:rsidRPr="00E51BF3">
        <w:rPr>
          <w:sz w:val="24"/>
        </w:rPr>
        <w:t>.</w:t>
      </w:r>
    </w:p>
    <w:p w:rsidR="00915108" w:rsidRPr="00E51BF3" w:rsidRDefault="00915108" w:rsidP="00915108">
      <w:pPr>
        <w:pStyle w:val="Prrafodelista"/>
        <w:numPr>
          <w:ilvl w:val="0"/>
          <w:numId w:val="7"/>
        </w:numPr>
        <w:rPr>
          <w:sz w:val="24"/>
        </w:rPr>
      </w:pPr>
      <w:r w:rsidRPr="00E51BF3">
        <w:rPr>
          <w:sz w:val="24"/>
        </w:rPr>
        <w:t>Buscar productos por precio, ID o nombre.</w:t>
      </w:r>
    </w:p>
    <w:p w:rsidR="0021315E" w:rsidRPr="00E51BF3" w:rsidRDefault="00915108" w:rsidP="0021315E">
      <w:pPr>
        <w:pStyle w:val="Prrafodelista"/>
        <w:numPr>
          <w:ilvl w:val="0"/>
          <w:numId w:val="7"/>
        </w:numPr>
        <w:rPr>
          <w:sz w:val="24"/>
        </w:rPr>
      </w:pPr>
      <w:r w:rsidRPr="00E51BF3">
        <w:rPr>
          <w:sz w:val="24"/>
        </w:rPr>
        <w:t>Actualiza</w:t>
      </w:r>
      <w:r w:rsidR="001A074A" w:rsidRPr="00E51BF3">
        <w:rPr>
          <w:sz w:val="24"/>
        </w:rPr>
        <w:t>r la base de datos</w:t>
      </w:r>
      <w:r w:rsidRPr="00E51BF3">
        <w:rPr>
          <w:sz w:val="24"/>
        </w:rPr>
        <w:t xml:space="preserve"> cuando un producto se ha acabado o es eliminado del sistema.</w:t>
      </w:r>
    </w:p>
    <w:p w:rsidR="00A019D3" w:rsidRPr="00E51BF3" w:rsidRDefault="00A019D3" w:rsidP="00A019D3">
      <w:pPr>
        <w:pStyle w:val="Prrafodelista"/>
        <w:numPr>
          <w:ilvl w:val="0"/>
          <w:numId w:val="7"/>
        </w:numPr>
        <w:rPr>
          <w:sz w:val="24"/>
        </w:rPr>
      </w:pPr>
      <w:r w:rsidRPr="00E51BF3">
        <w:rPr>
          <w:sz w:val="24"/>
        </w:rPr>
        <w:t>Mandar una alerta si el medicamento está</w:t>
      </w:r>
      <w:r w:rsidR="00A57568">
        <w:rPr>
          <w:sz w:val="24"/>
        </w:rPr>
        <w:t xml:space="preserve"> próximo a expir</w:t>
      </w:r>
      <w:r w:rsidR="00A57568" w:rsidRPr="00E51BF3">
        <w:rPr>
          <w:sz w:val="24"/>
        </w:rPr>
        <w:t>a</w:t>
      </w:r>
      <w:r w:rsidR="00A57568">
        <w:rPr>
          <w:sz w:val="24"/>
        </w:rPr>
        <w:t>r.</w:t>
      </w:r>
    </w:p>
    <w:p w:rsidR="00915108" w:rsidRDefault="00915108" w:rsidP="00915108">
      <w:pPr>
        <w:pStyle w:val="Ttulo1"/>
      </w:pPr>
      <w:r>
        <w:t>Repositorio</w:t>
      </w:r>
    </w:p>
    <w:p w:rsidR="00915108" w:rsidRDefault="000F2393" w:rsidP="00915108">
      <w:pPr>
        <w:rPr>
          <w:sz w:val="28"/>
        </w:rPr>
      </w:pPr>
      <w:hyperlink r:id="rId13" w:history="1">
        <w:r w:rsidR="00915108" w:rsidRPr="00FF7DF6">
          <w:rPr>
            <w:rStyle w:val="Hipervnculo"/>
            <w:sz w:val="28"/>
          </w:rPr>
          <w:t>https://github.com/Ernestocejo/Ernestocejo.github.io.git</w:t>
        </w:r>
      </w:hyperlink>
    </w:p>
    <w:p w:rsidR="00915108" w:rsidRDefault="00915108" w:rsidP="00915108">
      <w:pPr>
        <w:pStyle w:val="Ttulo1"/>
      </w:pPr>
      <w:r>
        <w:t>Página web</w:t>
      </w:r>
    </w:p>
    <w:p w:rsidR="00A019D3" w:rsidRDefault="000F2393" w:rsidP="00915108">
      <w:pPr>
        <w:rPr>
          <w:rStyle w:val="Hipervnculo"/>
          <w:sz w:val="28"/>
        </w:rPr>
      </w:pPr>
      <w:hyperlink r:id="rId14" w:history="1">
        <w:r w:rsidR="001A074A" w:rsidRPr="00FF7DF6">
          <w:rPr>
            <w:rStyle w:val="Hipervnculo"/>
            <w:sz w:val="28"/>
          </w:rPr>
          <w:t>https://ernestocejo.github.io</w:t>
        </w:r>
      </w:hyperlink>
    </w:p>
    <w:p w:rsidR="00E51BF3" w:rsidRDefault="00E51BF3" w:rsidP="00915108">
      <w:pPr>
        <w:rPr>
          <w:sz w:val="28"/>
        </w:rPr>
      </w:pPr>
    </w:p>
    <w:p w:rsidR="001A074A" w:rsidRDefault="001A074A" w:rsidP="001A074A">
      <w:pPr>
        <w:pStyle w:val="Ttulo1"/>
      </w:pPr>
      <w:r>
        <w:t>Avances del proyecto</w:t>
      </w:r>
    </w:p>
    <w:p w:rsidR="00E51BF3" w:rsidRPr="00E51BF3" w:rsidRDefault="00FE4812" w:rsidP="00AA2D4B">
      <w:pPr>
        <w:rPr>
          <w:sz w:val="24"/>
        </w:rPr>
      </w:pPr>
      <w:r w:rsidRPr="00E51BF3">
        <w:rPr>
          <w:sz w:val="24"/>
        </w:rPr>
        <w:t xml:space="preserve">Con la implementación </w:t>
      </w:r>
      <w:r w:rsidR="006F3580" w:rsidRPr="00E51BF3">
        <w:rPr>
          <w:sz w:val="24"/>
        </w:rPr>
        <w:t>de</w:t>
      </w:r>
      <w:r w:rsidR="008B3266" w:rsidRPr="00E51BF3">
        <w:rPr>
          <w:sz w:val="24"/>
        </w:rPr>
        <w:t xml:space="preserve"> Arreglos podremos crear listas en las cuales podremos ir almacenando </w:t>
      </w:r>
      <w:r w:rsidR="006F3580" w:rsidRPr="00E51BF3">
        <w:rPr>
          <w:sz w:val="24"/>
        </w:rPr>
        <w:t xml:space="preserve">los </w:t>
      </w:r>
      <w:r w:rsidR="004F5B55">
        <w:rPr>
          <w:sz w:val="24"/>
        </w:rPr>
        <w:t>d</w:t>
      </w:r>
      <w:r w:rsidR="004F5B55" w:rsidRPr="00E51BF3">
        <w:rPr>
          <w:sz w:val="24"/>
        </w:rPr>
        <w:t>a</w:t>
      </w:r>
      <w:r w:rsidR="004F5B55">
        <w:rPr>
          <w:sz w:val="24"/>
        </w:rPr>
        <w:t xml:space="preserve">tos correspondientes </w:t>
      </w:r>
      <w:r w:rsidR="004F5B55" w:rsidRPr="00E51BF3">
        <w:rPr>
          <w:sz w:val="24"/>
        </w:rPr>
        <w:t>a</w:t>
      </w:r>
      <w:r w:rsidR="004F5B55">
        <w:rPr>
          <w:sz w:val="24"/>
        </w:rPr>
        <w:t xml:space="preserve"> los medic</w:t>
      </w:r>
      <w:r w:rsidR="004F5B55" w:rsidRPr="00E51BF3">
        <w:rPr>
          <w:sz w:val="24"/>
        </w:rPr>
        <w:t>a</w:t>
      </w:r>
      <w:r w:rsidR="004F5B55">
        <w:rPr>
          <w:sz w:val="24"/>
        </w:rPr>
        <w:t>mentos</w:t>
      </w:r>
      <w:r w:rsidR="008B3266" w:rsidRPr="00E51BF3">
        <w:rPr>
          <w:sz w:val="24"/>
        </w:rPr>
        <w:t>.</w:t>
      </w:r>
    </w:p>
    <w:p w:rsidR="00AA2D4B" w:rsidRDefault="00AA2D4B" w:rsidP="008F2EF1">
      <w:pPr>
        <w:spacing w:before="0" w:after="0"/>
      </w:pPr>
      <w:r>
        <w:t>//lleno los arreglos solicitando medica</w:t>
      </w:r>
      <w:r w:rsidR="008F2EF1">
        <w:t>mento</w:t>
      </w:r>
      <w:r>
        <w:t>, precio, tipo de medicamento</w:t>
      </w:r>
      <w:r w:rsidR="006F3580">
        <w:t xml:space="preserve"> etc.</w:t>
      </w:r>
    </w:p>
    <w:p w:rsidR="00AA2D4B" w:rsidRDefault="00AA2D4B" w:rsidP="008F2EF1">
      <w:pPr>
        <w:spacing w:before="0" w:after="0"/>
      </w:pPr>
      <w:proofErr w:type="spellStart"/>
      <w:r>
        <w:t>for</w:t>
      </w:r>
      <w:proofErr w:type="spellEnd"/>
      <w:r>
        <w:t>(i=0;</w:t>
      </w:r>
      <w:r w:rsidR="008F2EF1">
        <w:t xml:space="preserve"> </w:t>
      </w:r>
      <w:r>
        <w:t>i&lt;</w:t>
      </w:r>
      <w:proofErr w:type="spellStart"/>
      <w:r>
        <w:t>tamaInt</w:t>
      </w:r>
      <w:proofErr w:type="spellEnd"/>
      <w:r>
        <w:t>;</w:t>
      </w:r>
      <w:r w:rsidR="008F2EF1">
        <w:t xml:space="preserve"> </w:t>
      </w:r>
      <w:r>
        <w:t>i++) {</w:t>
      </w:r>
    </w:p>
    <w:p w:rsidR="00AA2D4B" w:rsidRDefault="00AA2D4B" w:rsidP="008F2EF1">
      <w:pPr>
        <w:spacing w:before="0" w:after="0"/>
        <w:ind w:firstLine="720"/>
      </w:pPr>
      <w:proofErr w:type="spellStart"/>
      <w:r>
        <w:t>flujoS.println</w:t>
      </w:r>
      <w:proofErr w:type="spellEnd"/>
      <w:r>
        <w:t>("Nombre del medicamento");</w:t>
      </w:r>
    </w:p>
    <w:p w:rsidR="00AA2D4B" w:rsidRDefault="00AA2D4B" w:rsidP="008F2EF1">
      <w:pPr>
        <w:spacing w:before="0" w:after="0"/>
      </w:pPr>
      <w:r>
        <w:tab/>
        <w:t xml:space="preserve">medica[i] = </w:t>
      </w:r>
      <w:proofErr w:type="spellStart"/>
      <w:r>
        <w:t>flujoE.readLine</w:t>
      </w:r>
      <w:proofErr w:type="spellEnd"/>
      <w:r>
        <w:t>();</w:t>
      </w:r>
    </w:p>
    <w:p w:rsidR="00AA2D4B" w:rsidRDefault="00AA2D4B" w:rsidP="008F2EF1">
      <w:pPr>
        <w:spacing w:before="0" w:after="0"/>
      </w:pPr>
      <w:r>
        <w:tab/>
      </w:r>
      <w:proofErr w:type="spellStart"/>
      <w:r>
        <w:t>flujoS.println</w:t>
      </w:r>
      <w:proofErr w:type="spellEnd"/>
      <w:r>
        <w:t>("Su precio");</w:t>
      </w:r>
    </w:p>
    <w:p w:rsidR="00AA2D4B" w:rsidRDefault="00AA2D4B" w:rsidP="008F2EF1">
      <w:pPr>
        <w:spacing w:before="0" w:after="0"/>
      </w:pPr>
      <w:r>
        <w:tab/>
      </w:r>
      <w:r w:rsidR="008F2EF1">
        <w:t>p</w:t>
      </w:r>
      <w:r>
        <w:t xml:space="preserve">recio[i] = </w:t>
      </w:r>
      <w:proofErr w:type="spellStart"/>
      <w:r>
        <w:t>Float.parse</w:t>
      </w:r>
      <w:r w:rsidR="00463D27">
        <w:t>Float</w:t>
      </w:r>
      <w:proofErr w:type="spellEnd"/>
      <w:r w:rsidR="00463D27">
        <w:t>(</w:t>
      </w:r>
      <w:proofErr w:type="spellStart"/>
      <w:r w:rsidR="00463D27">
        <w:t>flujoE.readLine</w:t>
      </w:r>
      <w:proofErr w:type="spellEnd"/>
      <w:r w:rsidR="00463D27">
        <w:t>());</w:t>
      </w:r>
    </w:p>
    <w:p w:rsidR="00AA2D4B" w:rsidRDefault="00AA2D4B" w:rsidP="008F2EF1">
      <w:pPr>
        <w:spacing w:before="0" w:after="0"/>
      </w:pPr>
      <w:r>
        <w:tab/>
      </w:r>
      <w:proofErr w:type="spellStart"/>
      <w:r>
        <w:t>flujoS.println</w:t>
      </w:r>
      <w:proofErr w:type="spellEnd"/>
      <w:r>
        <w:t>("Tipo de medicamento");</w:t>
      </w:r>
    </w:p>
    <w:p w:rsidR="00AA2D4B" w:rsidRDefault="00AA2D4B" w:rsidP="008F2EF1">
      <w:pPr>
        <w:spacing w:before="0" w:after="0"/>
      </w:pPr>
      <w:r>
        <w:tab/>
      </w:r>
      <w:proofErr w:type="spellStart"/>
      <w:r>
        <w:t>tipo_de_medicam</w:t>
      </w:r>
      <w:proofErr w:type="spellEnd"/>
      <w:r>
        <w:t xml:space="preserve">[i] = </w:t>
      </w:r>
      <w:proofErr w:type="spellStart"/>
      <w:r>
        <w:t>flujoE.readLine</w:t>
      </w:r>
      <w:proofErr w:type="spellEnd"/>
      <w:r>
        <w:t>();</w:t>
      </w:r>
    </w:p>
    <w:p w:rsidR="00B51636" w:rsidRPr="00B51636" w:rsidRDefault="00AA2D4B" w:rsidP="00463D27">
      <w:pPr>
        <w:spacing w:before="0" w:after="0"/>
      </w:pPr>
      <w:r>
        <w:t>}</w:t>
      </w:r>
      <w:bookmarkStart w:id="2" w:name="_GoBack"/>
      <w:bookmarkEnd w:id="2"/>
    </w:p>
    <w:p w:rsidR="008F2EF1" w:rsidRDefault="00E81D03" w:rsidP="008F2EF1">
      <w:pPr>
        <w:pStyle w:val="Ttulo1"/>
      </w:pPr>
      <w:r>
        <w:lastRenderedPageBreak/>
        <w:t>Integrantes del equipo</w:t>
      </w:r>
    </w:p>
    <w:p w:rsidR="00E81D03" w:rsidRPr="00E51BF3" w:rsidRDefault="00E81D03" w:rsidP="00E81D03">
      <w:pPr>
        <w:rPr>
          <w:sz w:val="24"/>
        </w:rPr>
      </w:pPr>
      <w:r w:rsidRPr="00E51BF3">
        <w:rPr>
          <w:sz w:val="24"/>
        </w:rPr>
        <w:t>Ernesto Ramon Ocejo Cisneros (Programador)</w:t>
      </w:r>
    </w:p>
    <w:p w:rsidR="00E81D03" w:rsidRPr="00E51BF3" w:rsidRDefault="00E81D03" w:rsidP="00E81D03">
      <w:pPr>
        <w:rPr>
          <w:sz w:val="18"/>
        </w:rPr>
      </w:pPr>
      <w:r w:rsidRPr="00E51BF3">
        <w:rPr>
          <w:sz w:val="24"/>
        </w:rPr>
        <w:t>Arturo Zamudio Peña (Diseñador)</w:t>
      </w:r>
    </w:p>
    <w:sectPr w:rsidR="00E81D03" w:rsidRPr="00E51BF3" w:rsidSect="00E51BF3">
      <w:footerReference w:type="default" r:id="rId15"/>
      <w:pgSz w:w="12240" w:h="15840" w:code="1"/>
      <w:pgMar w:top="1440" w:right="1080" w:bottom="1440" w:left="108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393" w:rsidRDefault="000F2393">
      <w:pPr>
        <w:spacing w:before="0" w:after="0" w:line="240" w:lineRule="auto"/>
      </w:pPr>
      <w:r>
        <w:separator/>
      </w:r>
    </w:p>
  </w:endnote>
  <w:endnote w:type="continuationSeparator" w:id="0">
    <w:p w:rsidR="000F2393" w:rsidRDefault="000F23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Leelawadee UI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251" w:rsidRPr="00CF40D8" w:rsidRDefault="00C24251">
    <w:pPr>
      <w:pStyle w:val="Piedepgina"/>
    </w:pPr>
    <w:r w:rsidRPr="00CF40D8">
      <w:t xml:space="preserve">Página </w:t>
    </w:r>
    <w:r w:rsidRPr="00CF40D8">
      <w:fldChar w:fldCharType="begin"/>
    </w:r>
    <w:r w:rsidRPr="00CF40D8">
      <w:instrText>PAGE  \* Arabic  \* MERGEFORMAT</w:instrText>
    </w:r>
    <w:r w:rsidRPr="00CF40D8">
      <w:fldChar w:fldCharType="separate"/>
    </w:r>
    <w:r w:rsidR="00463D27">
      <w:rPr>
        <w:noProof/>
      </w:rPr>
      <w:t>1</w:t>
    </w:r>
    <w:r w:rsidRPr="00CF40D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393" w:rsidRDefault="000F2393">
      <w:pPr>
        <w:spacing w:before="0" w:after="0" w:line="240" w:lineRule="auto"/>
      </w:pPr>
      <w:r>
        <w:separator/>
      </w:r>
    </w:p>
  </w:footnote>
  <w:footnote w:type="continuationSeparator" w:id="0">
    <w:p w:rsidR="000F2393" w:rsidRDefault="000F23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EB15AC7"/>
    <w:multiLevelType w:val="hybridMultilevel"/>
    <w:tmpl w:val="A224E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15E"/>
    <w:rsid w:val="00062F8F"/>
    <w:rsid w:val="000F2393"/>
    <w:rsid w:val="00162E13"/>
    <w:rsid w:val="001A074A"/>
    <w:rsid w:val="00210D08"/>
    <w:rsid w:val="0021315E"/>
    <w:rsid w:val="00246E4E"/>
    <w:rsid w:val="002D0521"/>
    <w:rsid w:val="00315DF0"/>
    <w:rsid w:val="00340910"/>
    <w:rsid w:val="004241E5"/>
    <w:rsid w:val="00463D27"/>
    <w:rsid w:val="004C7BC9"/>
    <w:rsid w:val="004F5B55"/>
    <w:rsid w:val="00502B52"/>
    <w:rsid w:val="0052431A"/>
    <w:rsid w:val="005350B4"/>
    <w:rsid w:val="00535F0C"/>
    <w:rsid w:val="005E2525"/>
    <w:rsid w:val="005E704C"/>
    <w:rsid w:val="0064140B"/>
    <w:rsid w:val="00650176"/>
    <w:rsid w:val="00652A01"/>
    <w:rsid w:val="006F3580"/>
    <w:rsid w:val="006F6D69"/>
    <w:rsid w:val="0076466F"/>
    <w:rsid w:val="0079205D"/>
    <w:rsid w:val="007E2A09"/>
    <w:rsid w:val="00802209"/>
    <w:rsid w:val="00806A60"/>
    <w:rsid w:val="00852D90"/>
    <w:rsid w:val="0087552D"/>
    <w:rsid w:val="008A2161"/>
    <w:rsid w:val="008B3266"/>
    <w:rsid w:val="008D4AB4"/>
    <w:rsid w:val="008F2EF1"/>
    <w:rsid w:val="00915108"/>
    <w:rsid w:val="0099638C"/>
    <w:rsid w:val="009D2D39"/>
    <w:rsid w:val="009F48DB"/>
    <w:rsid w:val="00A019D3"/>
    <w:rsid w:val="00A13C76"/>
    <w:rsid w:val="00A57568"/>
    <w:rsid w:val="00AA2D4B"/>
    <w:rsid w:val="00AE339C"/>
    <w:rsid w:val="00B51636"/>
    <w:rsid w:val="00B57B2C"/>
    <w:rsid w:val="00BB1960"/>
    <w:rsid w:val="00BD36F5"/>
    <w:rsid w:val="00C2009F"/>
    <w:rsid w:val="00C24251"/>
    <w:rsid w:val="00CB02A0"/>
    <w:rsid w:val="00CF40D8"/>
    <w:rsid w:val="00D93FEE"/>
    <w:rsid w:val="00DA111C"/>
    <w:rsid w:val="00DC083A"/>
    <w:rsid w:val="00DD55D9"/>
    <w:rsid w:val="00DF14A1"/>
    <w:rsid w:val="00E51BF3"/>
    <w:rsid w:val="00E81D03"/>
    <w:rsid w:val="00EA3D45"/>
    <w:rsid w:val="00F61A84"/>
    <w:rsid w:val="00FD5B97"/>
    <w:rsid w:val="00FE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DA4181"/>
  <w15:docId w15:val="{FD081026-43B6-4F86-B2C0-FD26DFD0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5B97"/>
    <w:pPr>
      <w:spacing w:after="160"/>
    </w:pPr>
  </w:style>
  <w:style w:type="paragraph" w:styleId="Ttulo1">
    <w:name w:val="heading 1"/>
    <w:basedOn w:val="Normal"/>
    <w:next w:val="Normal"/>
    <w:link w:val="Ttulo1Car"/>
    <w:uiPriority w:val="1"/>
    <w:qFormat/>
    <w:rsid w:val="00C24251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sid w:val="00C2425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rsid w:val="00C24251"/>
    <w:pPr>
      <w:numPr>
        <w:numId w:val="5"/>
      </w:numPr>
      <w:spacing w:after="120"/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deinformes">
    <w:name w:val="tabla de informes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15108"/>
    <w:pPr>
      <w:ind w:left="720"/>
      <w:contextualSpacing/>
    </w:pPr>
  </w:style>
  <w:style w:type="character" w:styleId="Mencionar">
    <w:name w:val="Mention"/>
    <w:basedOn w:val="Fuentedeprrafopredeter"/>
    <w:uiPriority w:val="99"/>
    <w:semiHidden/>
    <w:unhideWhenUsed/>
    <w:rsid w:val="0091510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Ernestocejo/Ernestocejo.github.io.gi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rnestocejo.github.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3082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33FCB787604B0ABDB35443070A3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2F4B2-F03B-4416-8853-211D1FB120ED}"/>
      </w:docPartPr>
      <w:docPartBody>
        <w:p w:rsidR="004607CA" w:rsidRDefault="00001630">
          <w:pPr>
            <w:pStyle w:val="1833FCB787604B0ABDB35443070A3536"/>
          </w:pPr>
          <w:r w:rsidRPr="00C84D22">
            <w:t>[Nombre de la asignatura]</w:t>
          </w:r>
        </w:p>
      </w:docPartBody>
    </w:docPart>
    <w:docPart>
      <w:docPartPr>
        <w:name w:val="F6C62DDAA75D439CA0286336A0543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D920E-9E0F-43CF-8D41-E0D7BE1136E2}"/>
      </w:docPartPr>
      <w:docPartBody>
        <w:p w:rsidR="004607CA" w:rsidRDefault="00001630">
          <w:pPr>
            <w:pStyle w:val="F6C62DDAA75D439CA0286336A05432CD"/>
          </w:pPr>
          <w:r w:rsidRPr="00C84D22"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Leelawadee UI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630"/>
    <w:rsid w:val="00001630"/>
    <w:rsid w:val="004607CA"/>
    <w:rsid w:val="00646519"/>
    <w:rsid w:val="00657F2D"/>
    <w:rsid w:val="00A270AD"/>
    <w:rsid w:val="00E9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36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4472C4" w:themeColor="accent1"/>
      <w:sz w:val="3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4472C4" w:themeColor="accent1"/>
      <w:szCs w:val="20"/>
      <w:lang w:val="es-ES" w:eastAsia="es-ES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120" w:after="120" w:line="264" w:lineRule="auto"/>
    </w:pPr>
    <w:rPr>
      <w:rFonts w:eastAsiaTheme="minorHAnsi"/>
      <w:color w:val="595959" w:themeColor="text1" w:themeTint="A6"/>
      <w:sz w:val="20"/>
      <w:szCs w:val="20"/>
      <w:lang w:val="es-ES" w:eastAsia="es-ES"/>
    </w:rPr>
  </w:style>
  <w:style w:type="paragraph" w:customStyle="1" w:styleId="05430781F1564F9C98B76586364A31C8">
    <w:name w:val="05430781F1564F9C98B76586364A31C8"/>
  </w:style>
  <w:style w:type="paragraph" w:customStyle="1" w:styleId="1833FCB787604B0ABDB35443070A3536">
    <w:name w:val="1833FCB787604B0ABDB35443070A3536"/>
  </w:style>
  <w:style w:type="paragraph" w:customStyle="1" w:styleId="F6C62DDAA75D439CA0286336A05432CD">
    <w:name w:val="F6C62DDAA75D439CA0286336A05432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2017-03-09T00:00:00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E874D-8D53-4341-8BA4-32C897981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ECA400-51A8-479B-9347-BF7EBD02A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240</TotalTime>
  <Pages>3</Pages>
  <Words>271</Words>
  <Characters>1492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Encabezados</vt:lpstr>
      </vt:variant>
      <vt:variant>
        <vt:i4>5</vt:i4>
      </vt:variant>
    </vt:vector>
  </HeadingPairs>
  <TitlesOfParts>
    <vt:vector size="7" baseType="lpstr">
      <vt:lpstr>Proyecto Java</vt:lpstr>
      <vt:lpstr/>
      <vt:lpstr>&lt;Ya puede empezar</vt:lpstr>
      <vt:lpstr>Déjelo perfecto</vt:lpstr>
      <vt:lpstr>Termínelo con un último toque</vt:lpstr>
      <vt:lpstr>    Agregar una tabla de contenido</vt:lpstr>
      <vt:lpstr>    Agregar una bibliografía</vt:lpstr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Java</dc:title>
  <dc:subject>inventario de una farmacia</dc:subject>
  <dc:creator>Ernesto Ramon Ocejo Cisneros</dc:creator>
  <cp:keywords>Programación</cp:keywords>
  <cp:lastModifiedBy>Ernesto Ramon Ocejo Cisneros</cp:lastModifiedBy>
  <cp:revision>10</cp:revision>
  <dcterms:created xsi:type="dcterms:W3CDTF">2017-03-08T07:00:00Z</dcterms:created>
  <dcterms:modified xsi:type="dcterms:W3CDTF">2017-03-21T09:51:00Z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